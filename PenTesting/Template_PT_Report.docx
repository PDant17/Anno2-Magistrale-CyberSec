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CAD2" w14:textId="77777777" w:rsidR="00D5413C" w:rsidRDefault="000C6762">
      <w:pPr>
        <w:pStyle w:val="Foto"/>
      </w:pPr>
      <w:r w:rsidRPr="00FC391B">
        <w:rPr>
          <w:noProof/>
        </w:rPr>
        <w:drawing>
          <wp:anchor distT="0" distB="0" distL="114300" distR="114300" simplePos="0" relativeHeight="251659264" behindDoc="1" locked="0" layoutInCell="1" allowOverlap="1" wp14:anchorId="4D84FE44" wp14:editId="021B62C1">
            <wp:simplePos x="0" y="0"/>
            <wp:positionH relativeFrom="margin">
              <wp:align>center</wp:align>
            </wp:positionH>
            <wp:positionV relativeFrom="paragraph">
              <wp:posOffset>279128</wp:posOffset>
            </wp:positionV>
            <wp:extent cx="4610991" cy="4610991"/>
            <wp:effectExtent l="0" t="0" r="0" b="0"/>
            <wp:wrapNone/>
            <wp:docPr id="16" name="Picture 4" descr="Risultati immagini per logo unisa">
              <a:extLst xmlns:a="http://schemas.openxmlformats.org/drawingml/2006/main">
                <a:ext uri="{FF2B5EF4-FFF2-40B4-BE49-F238E27FC236}">
                  <a16:creationId xmlns:a16="http://schemas.microsoft.com/office/drawing/2014/main" id="{9B78403E-184D-43A6-84E9-CB7C0FFB3B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Risultati immagini per logo unisa">
                      <a:extLst>
                        <a:ext uri="{FF2B5EF4-FFF2-40B4-BE49-F238E27FC236}">
                          <a16:creationId xmlns:a16="http://schemas.microsoft.com/office/drawing/2014/main" id="{9B78403E-184D-43A6-84E9-CB7C0FFB3B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91" cy="4610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488A" w:rsidRPr="00FC39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836BD" wp14:editId="2348EC72">
                <wp:simplePos x="0" y="0"/>
                <wp:positionH relativeFrom="column">
                  <wp:posOffset>215435</wp:posOffset>
                </wp:positionH>
                <wp:positionV relativeFrom="paragraph">
                  <wp:posOffset>-635969</wp:posOffset>
                </wp:positionV>
                <wp:extent cx="3221588" cy="369332"/>
                <wp:effectExtent l="0" t="0" r="0" b="0"/>
                <wp:wrapNone/>
                <wp:docPr id="25" name="CasellaDiTest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B8ECF8-2AE1-41A8-B1B0-457AEFA82A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5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BD8A86" w14:textId="77777777" w:rsidR="00FC391B" w:rsidRPr="00CE488A" w:rsidRDefault="00FC391B" w:rsidP="00FC39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E488A">
                              <w:rPr>
                                <w:rFonts w:ascii="Calibri" w:hAnsi="Calibri"/>
                                <w:b/>
                                <w:bCs/>
                                <w:color w:val="C3857F"/>
                                <w:kern w:val="24"/>
                                <w:sz w:val="56"/>
                                <w:szCs w:val="56"/>
                              </w:rPr>
                              <w:t>Università degli Studi di Salerno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836BD" id="_x0000_t202" coordsize="21600,21600" o:spt="202" path="m,l,21600r21600,l21600,xe">
                <v:stroke joinstyle="miter"/>
                <v:path gradientshapeok="t" o:connecttype="rect"/>
              </v:shapetype>
              <v:shape id="CasellaDiTesto 24" o:spid="_x0000_s1026" type="#_x0000_t202" style="position:absolute;left:0;text-align:left;margin-left:16.95pt;margin-top:-50.1pt;width:253.6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" filled="f" stroked="f">
                <v:textbox style="mso-fit-shape-to-text:t">
                  <w:txbxContent>
                    <w:p w14:paraId="13BD8A86" w14:textId="77777777" w:rsidR="00FC391B" w:rsidRPr="00CE488A" w:rsidRDefault="00FC391B" w:rsidP="00FC39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E488A">
                        <w:rPr>
                          <w:rFonts w:ascii="Calibri" w:hAnsi="Calibri"/>
                          <w:b/>
                          <w:bCs/>
                          <w:color w:val="C3857F"/>
                          <w:kern w:val="24"/>
                          <w:sz w:val="56"/>
                          <w:szCs w:val="56"/>
                        </w:rPr>
                        <w:t>Università degli Studi di Salerno</w:t>
                      </w:r>
                    </w:p>
                  </w:txbxContent>
                </v:textbox>
              </v:shape>
            </w:pict>
          </mc:Fallback>
        </mc:AlternateContent>
      </w:r>
    </w:p>
    <w:p w14:paraId="5703CC54" w14:textId="77777777" w:rsidR="001638F6" w:rsidRPr="00AF78EB" w:rsidRDefault="00762ED1" w:rsidP="00D5413C">
      <w:pPr>
        <w:pStyle w:val="Titolo"/>
      </w:pPr>
      <w:r w:rsidRPr="00AF78EB">
        <w:t>Penetration Testing Report</w:t>
      </w:r>
    </w:p>
    <w:p w14:paraId="47C29DE3" w14:textId="77777777" w:rsidR="005D6A9F" w:rsidRPr="0037555B" w:rsidRDefault="005D6A9F" w:rsidP="005D6A9F">
      <w:pPr>
        <w:pStyle w:val="Sottotitolo"/>
      </w:pPr>
      <w:r w:rsidRPr="0037555B">
        <w:t>ca</w:t>
      </w:r>
      <w:r>
        <w:t>so di studio</w:t>
      </w:r>
    </w:p>
    <w:p w14:paraId="102FF279" w14:textId="22FF33F4" w:rsidR="003422FF" w:rsidRDefault="005D6A9F" w:rsidP="005D6A9F">
      <w:pPr>
        <w:pStyle w:val="Informazionicontat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39EAA" wp14:editId="030AC404">
                <wp:simplePos x="0" y="0"/>
                <wp:positionH relativeFrom="column">
                  <wp:posOffset>-1143000</wp:posOffset>
                </wp:positionH>
                <wp:positionV relativeFrom="paragraph">
                  <wp:posOffset>6514465</wp:posOffset>
                </wp:positionV>
                <wp:extent cx="7727136" cy="433705"/>
                <wp:effectExtent l="0" t="0" r="0" b="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136" cy="433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BE05" id="Rettangolo 4" o:spid="_x0000_s1026" style="position:absolute;margin-left:-90pt;margin-top:512.95pt;width:608.45pt;height: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" fillcolor="#bfbfbf [2412]" stroked="f" strokeweight="2pt"/>
            </w:pict>
          </mc:Fallback>
        </mc:AlternateContent>
      </w:r>
      <w:r w:rsidRPr="000C67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E8247" wp14:editId="7AA8B9CE">
                <wp:simplePos x="0" y="0"/>
                <wp:positionH relativeFrom="column">
                  <wp:posOffset>-1155700</wp:posOffset>
                </wp:positionH>
                <wp:positionV relativeFrom="paragraph">
                  <wp:posOffset>6491144</wp:posOffset>
                </wp:positionV>
                <wp:extent cx="7683560" cy="0"/>
                <wp:effectExtent l="0" t="12700" r="25400" b="25400"/>
                <wp:wrapNone/>
                <wp:docPr id="14" name="Connettore dirit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A73805-120B-4F0D-BF81-4B8CDC667B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3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D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C0349" id="Connettore diritto 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pt,511.1pt" to="514pt,5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" strokecolor="#ad0000" strokeweight="3pt">
                <o:lock v:ext="edit" shapetype="f"/>
              </v:line>
            </w:pict>
          </mc:Fallback>
        </mc:AlternateContent>
      </w:r>
      <w:r>
        <w:t>&lt;Studente&gt;</w:t>
      </w:r>
      <w:r>
        <w:rPr>
          <w:lang w:bidi="it-IT"/>
        </w:rPr>
        <w:t xml:space="preserve"> | </w:t>
      </w:r>
      <w:sdt>
        <w:sdtPr>
          <w:alias w:val="Corso:"/>
          <w:tag w:val="Corso:"/>
          <w:id w:val="-1824112714"/>
          <w:placeholder>
            <w:docPart w:val="4573BCD9F82842B59CB64A476EFD06A0"/>
          </w:placeholder>
          <w:temporary/>
          <w:showingPlcHdr/>
          <w15:appearance w15:val="hidden"/>
        </w:sdtPr>
        <w:sdtContent>
          <w:r>
            <w:rPr>
              <w:lang w:bidi="it-IT"/>
            </w:rPr>
            <w:t>Corso</w:t>
          </w:r>
        </w:sdtContent>
      </w:sdt>
      <w:r>
        <w:t xml:space="preserve"> di PTEH</w:t>
      </w:r>
      <w:r>
        <w:rPr>
          <w:rFonts w:ascii="Times New Roman"/>
          <w:noProof/>
          <w:sz w:val="20"/>
          <w:lang w:eastAsia="it-IT"/>
        </w:rPr>
        <w:drawing>
          <wp:anchor distT="0" distB="0" distL="114300" distR="114300" simplePos="0" relativeHeight="251662336" behindDoc="0" locked="0" layoutInCell="1" allowOverlap="1" wp14:anchorId="35ED06C7" wp14:editId="6129CC5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103505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it-IT"/>
        </w:rPr>
        <w:t xml:space="preserve"> | </w:t>
      </w:r>
      <w:r>
        <w:t>A.A. 20</w:t>
      </w:r>
      <w:r w:rsidR="00AF78EB">
        <w:t>2</w:t>
      </w:r>
      <w:r w:rsidR="003F4841">
        <w:t>4</w:t>
      </w:r>
      <w:r>
        <w:t>/202</w:t>
      </w:r>
      <w:r w:rsidR="003F4841">
        <w:t>5</w:t>
      </w:r>
      <w:r w:rsidR="003422FF">
        <w:rPr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781408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75B9BE" w14:textId="77777777" w:rsidR="004A3D0B" w:rsidRDefault="004A3D0B">
          <w:pPr>
            <w:pStyle w:val="Titolosommario"/>
          </w:pPr>
          <w:r>
            <w:t>Sommario</w:t>
          </w:r>
        </w:p>
        <w:p w14:paraId="316360D3" w14:textId="77777777" w:rsidR="00345496" w:rsidRDefault="004A3D0B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50362" w:history="1">
            <w:r w:rsidR="00345496" w:rsidRPr="00466379">
              <w:rPr>
                <w:rStyle w:val="Collegamentoipertestuale"/>
                <w:noProof/>
                <w:lang w:val="en-US"/>
              </w:rPr>
              <w:t>Executive Summary</w:t>
            </w:r>
            <w:r w:rsidR="00345496">
              <w:rPr>
                <w:noProof/>
                <w:webHidden/>
              </w:rPr>
              <w:tab/>
            </w:r>
            <w:r w:rsidR="00345496">
              <w:rPr>
                <w:noProof/>
                <w:webHidden/>
              </w:rPr>
              <w:fldChar w:fldCharType="begin"/>
            </w:r>
            <w:r w:rsidR="00345496">
              <w:rPr>
                <w:noProof/>
                <w:webHidden/>
              </w:rPr>
              <w:instrText xml:space="preserve"> PAGEREF _Toc10050362 \h </w:instrText>
            </w:r>
            <w:r w:rsidR="00345496">
              <w:rPr>
                <w:noProof/>
                <w:webHidden/>
              </w:rPr>
            </w:r>
            <w:r w:rsidR="00345496">
              <w:rPr>
                <w:noProof/>
                <w:webHidden/>
              </w:rPr>
              <w:fldChar w:fldCharType="separate"/>
            </w:r>
            <w:r w:rsidR="00345496">
              <w:rPr>
                <w:noProof/>
                <w:webHidden/>
              </w:rPr>
              <w:t>2</w:t>
            </w:r>
            <w:r w:rsidR="00345496">
              <w:rPr>
                <w:noProof/>
                <w:webHidden/>
              </w:rPr>
              <w:fldChar w:fldCharType="end"/>
            </w:r>
          </w:hyperlink>
        </w:p>
        <w:p w14:paraId="4C865E56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3" w:history="1">
            <w:r w:rsidRPr="00466379">
              <w:rPr>
                <w:rStyle w:val="Collegamentoipertestuale"/>
                <w:noProof/>
                <w:lang w:val="en-US"/>
              </w:rPr>
              <w:t>Engagement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E15B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4" w:history="1">
            <w:r w:rsidRPr="00466379">
              <w:rPr>
                <w:rStyle w:val="Collegamentoipertestuale"/>
                <w:noProof/>
                <w:lang w:val="en-US"/>
              </w:rPr>
              <w:t>Vulnerability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5147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5" w:history="1">
            <w:r w:rsidRPr="00466379">
              <w:rPr>
                <w:rStyle w:val="Collegamentoipertestuale"/>
                <w:noProof/>
              </w:rPr>
              <w:t>Remediation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5E1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6" w:history="1">
            <w:r w:rsidRPr="00466379">
              <w:rPr>
                <w:rStyle w:val="Collegamentoipertestuale"/>
                <w:noProof/>
              </w:rPr>
              <w:t>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DE59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7" w:history="1">
            <w:r w:rsidRPr="00466379">
              <w:rPr>
                <w:rStyle w:val="Collegamentoipertestuale"/>
                <w:noProof/>
              </w:rPr>
              <w:t>Detailed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CC5C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8" w:history="1">
            <w:r w:rsidRPr="00466379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9899" w14:textId="77777777" w:rsidR="00345496" w:rsidRDefault="00345496">
          <w:pPr>
            <w:pStyle w:val="Sommario1"/>
            <w:tabs>
              <w:tab w:val="right" w:leader="dot" w:pos="8296"/>
            </w:tabs>
            <w:rPr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it-IT"/>
            </w:rPr>
          </w:pPr>
          <w:hyperlink w:anchor="_Toc10050369" w:history="1">
            <w:r w:rsidRPr="00466379">
              <w:rPr>
                <w:rStyle w:val="Collegamentoipertestuale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01BE" w14:textId="77777777" w:rsidR="004A3D0B" w:rsidRDefault="004A3D0B" w:rsidP="00C828B3">
          <w:r>
            <w:rPr>
              <w:b/>
              <w:bCs/>
              <w:noProof/>
            </w:rPr>
            <w:fldChar w:fldCharType="end"/>
          </w:r>
        </w:p>
      </w:sdtContent>
    </w:sdt>
    <w:p w14:paraId="5B4EBFE5" w14:textId="77777777" w:rsidR="007021DE" w:rsidRPr="004A3D0B" w:rsidRDefault="00CE488A" w:rsidP="00CE488A">
      <w:pPr>
        <w:pStyle w:val="Titolo1"/>
        <w:rPr>
          <w:lang w:val="en-US"/>
        </w:rPr>
      </w:pPr>
      <w:bookmarkStart w:id="0" w:name="_Toc10050362"/>
      <w:r w:rsidRPr="004A3D0B">
        <w:rPr>
          <w:lang w:val="en-US"/>
        </w:rPr>
        <w:lastRenderedPageBreak/>
        <w:t>Executive Summary</w:t>
      </w:r>
      <w:bookmarkEnd w:id="0"/>
    </w:p>
    <w:p w14:paraId="7724A747" w14:textId="77777777" w:rsidR="00CE488A" w:rsidRPr="004A3D0B" w:rsidRDefault="00CE488A" w:rsidP="00CE488A">
      <w:pPr>
        <w:pStyle w:val="Titolo1"/>
        <w:rPr>
          <w:lang w:val="en-US"/>
        </w:rPr>
      </w:pPr>
      <w:bookmarkStart w:id="1" w:name="_Toc10050363"/>
      <w:r w:rsidRPr="004A3D0B">
        <w:rPr>
          <w:lang w:val="en-US"/>
        </w:rPr>
        <w:t>Engagement Highlights</w:t>
      </w:r>
      <w:bookmarkEnd w:id="1"/>
    </w:p>
    <w:p w14:paraId="54324EFF" w14:textId="77777777" w:rsidR="001638F6" w:rsidRPr="004A3D0B" w:rsidRDefault="00CE488A" w:rsidP="00CE488A">
      <w:pPr>
        <w:pStyle w:val="Titolo1"/>
        <w:rPr>
          <w:lang w:val="en-US"/>
        </w:rPr>
      </w:pPr>
      <w:bookmarkStart w:id="2" w:name="_Toc10050364"/>
      <w:r w:rsidRPr="004A3D0B">
        <w:rPr>
          <w:lang w:val="en-US"/>
        </w:rPr>
        <w:t>Vulnerability Report</w:t>
      </w:r>
      <w:bookmarkEnd w:id="2"/>
    </w:p>
    <w:p w14:paraId="290D5E63" w14:textId="77777777" w:rsidR="00CE488A" w:rsidRPr="000C6762" w:rsidRDefault="00CE488A" w:rsidP="00CE488A">
      <w:pPr>
        <w:pStyle w:val="Titolo1"/>
        <w:rPr>
          <w:lang w:val="en-US"/>
        </w:rPr>
      </w:pPr>
      <w:bookmarkStart w:id="3" w:name="_Toc10050365"/>
      <w:r w:rsidRPr="000C6762">
        <w:rPr>
          <w:lang w:val="en-US"/>
        </w:rPr>
        <w:t>Remediation Report</w:t>
      </w:r>
      <w:bookmarkEnd w:id="3"/>
    </w:p>
    <w:p w14:paraId="00EAB5F7" w14:textId="77777777" w:rsidR="00CE488A" w:rsidRPr="000C6762" w:rsidRDefault="00CE488A" w:rsidP="00CE488A">
      <w:pPr>
        <w:pStyle w:val="Titolo1"/>
        <w:rPr>
          <w:lang w:val="en-US"/>
        </w:rPr>
      </w:pPr>
      <w:bookmarkStart w:id="4" w:name="_Toc10050366"/>
      <w:r w:rsidRPr="000C6762">
        <w:rPr>
          <w:lang w:val="en-US"/>
        </w:rPr>
        <w:t>Findings Summary</w:t>
      </w:r>
      <w:bookmarkEnd w:id="4"/>
    </w:p>
    <w:p w14:paraId="47536879" w14:textId="77777777" w:rsidR="00CE488A" w:rsidRPr="000C6762" w:rsidRDefault="00CE488A" w:rsidP="00CE488A">
      <w:pPr>
        <w:pStyle w:val="Titolo1"/>
        <w:rPr>
          <w:lang w:val="en-US"/>
        </w:rPr>
      </w:pPr>
      <w:bookmarkStart w:id="5" w:name="_Toc10050367"/>
      <w:r w:rsidRPr="000C6762">
        <w:rPr>
          <w:lang w:val="en-US"/>
        </w:rPr>
        <w:t>Detailed Summary</w:t>
      </w:r>
      <w:bookmarkEnd w:id="5"/>
    </w:p>
    <w:p w14:paraId="65DBB615" w14:textId="77777777" w:rsidR="00345496" w:rsidRDefault="00345496" w:rsidP="00345496">
      <w:pPr>
        <w:pStyle w:val="Titolo1"/>
      </w:pPr>
      <w:bookmarkStart w:id="6" w:name="_Toc10050368"/>
      <w:r>
        <w:t>R</w:t>
      </w:r>
      <w:r w:rsidRPr="00345496">
        <w:t>eferences</w:t>
      </w:r>
      <w:bookmarkEnd w:id="6"/>
    </w:p>
    <w:p w14:paraId="38E53DEA" w14:textId="77777777" w:rsidR="00345496" w:rsidRPr="00345496" w:rsidRDefault="00345496" w:rsidP="00345496">
      <w:pPr>
        <w:pStyle w:val="Titolo1"/>
      </w:pPr>
      <w:bookmarkStart w:id="7" w:name="_Toc10050369"/>
      <w:r w:rsidRPr="00345496">
        <w:t>Appendix</w:t>
      </w:r>
      <w:bookmarkEnd w:id="7"/>
    </w:p>
    <w:sectPr w:rsidR="00345496" w:rsidRPr="00345496" w:rsidSect="00CC239F">
      <w:footerReference w:type="default" r:id="rId11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C20F5" w14:textId="77777777" w:rsidR="00FF48B9" w:rsidRDefault="00FF48B9">
      <w:pPr>
        <w:spacing w:before="0" w:after="0" w:line="240" w:lineRule="auto"/>
      </w:pPr>
      <w:r>
        <w:separator/>
      </w:r>
    </w:p>
  </w:endnote>
  <w:endnote w:type="continuationSeparator" w:id="0">
    <w:p w14:paraId="246B3671" w14:textId="77777777" w:rsidR="00FF48B9" w:rsidRDefault="00FF4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E72C" w14:textId="77777777"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D922B7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FCFDD" w14:textId="77777777" w:rsidR="00FF48B9" w:rsidRDefault="00FF48B9">
      <w:pPr>
        <w:spacing w:before="0" w:after="0" w:line="240" w:lineRule="auto"/>
      </w:pPr>
      <w:r>
        <w:separator/>
      </w:r>
    </w:p>
  </w:footnote>
  <w:footnote w:type="continuationSeparator" w:id="0">
    <w:p w14:paraId="103B7228" w14:textId="77777777" w:rsidR="00FF48B9" w:rsidRDefault="00FF4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8619367">
    <w:abstractNumId w:val="9"/>
  </w:num>
  <w:num w:numId="2" w16cid:durableId="1572883870">
    <w:abstractNumId w:val="9"/>
  </w:num>
  <w:num w:numId="3" w16cid:durableId="889265445">
    <w:abstractNumId w:val="8"/>
  </w:num>
  <w:num w:numId="4" w16cid:durableId="1047606401">
    <w:abstractNumId w:val="8"/>
  </w:num>
  <w:num w:numId="5" w16cid:durableId="453526803">
    <w:abstractNumId w:val="9"/>
  </w:num>
  <w:num w:numId="6" w16cid:durableId="459304060">
    <w:abstractNumId w:val="8"/>
  </w:num>
  <w:num w:numId="7" w16cid:durableId="630937148">
    <w:abstractNumId w:val="11"/>
  </w:num>
  <w:num w:numId="8" w16cid:durableId="1271161842">
    <w:abstractNumId w:val="10"/>
  </w:num>
  <w:num w:numId="9" w16cid:durableId="1633748296">
    <w:abstractNumId w:val="13"/>
  </w:num>
  <w:num w:numId="10" w16cid:durableId="1304967143">
    <w:abstractNumId w:val="12"/>
  </w:num>
  <w:num w:numId="11" w16cid:durableId="1270312422">
    <w:abstractNumId w:val="15"/>
  </w:num>
  <w:num w:numId="12" w16cid:durableId="1938631257">
    <w:abstractNumId w:val="14"/>
  </w:num>
  <w:num w:numId="13" w16cid:durableId="1590583804">
    <w:abstractNumId w:val="7"/>
  </w:num>
  <w:num w:numId="14" w16cid:durableId="981543021">
    <w:abstractNumId w:val="6"/>
  </w:num>
  <w:num w:numId="15" w16cid:durableId="153423388">
    <w:abstractNumId w:val="5"/>
  </w:num>
  <w:num w:numId="16" w16cid:durableId="821119679">
    <w:abstractNumId w:val="4"/>
  </w:num>
  <w:num w:numId="17" w16cid:durableId="303582772">
    <w:abstractNumId w:val="3"/>
  </w:num>
  <w:num w:numId="18" w16cid:durableId="2074503990">
    <w:abstractNumId w:val="2"/>
  </w:num>
  <w:num w:numId="19" w16cid:durableId="2128504865">
    <w:abstractNumId w:val="1"/>
  </w:num>
  <w:num w:numId="20" w16cid:durableId="17870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jA2MDYxMzE0MjVV0lEKTi0uzszPAykwrAUAuIsJbSwAAAA="/>
  </w:docVars>
  <w:rsids>
    <w:rsidRoot w:val="00121413"/>
    <w:rsid w:val="000336E2"/>
    <w:rsid w:val="000748AA"/>
    <w:rsid w:val="000C6762"/>
    <w:rsid w:val="00121413"/>
    <w:rsid w:val="00127A8F"/>
    <w:rsid w:val="001638F6"/>
    <w:rsid w:val="00172FAB"/>
    <w:rsid w:val="001A2000"/>
    <w:rsid w:val="00301D40"/>
    <w:rsid w:val="003209D6"/>
    <w:rsid w:val="00334A73"/>
    <w:rsid w:val="003422FF"/>
    <w:rsid w:val="00345496"/>
    <w:rsid w:val="003B0298"/>
    <w:rsid w:val="003F4841"/>
    <w:rsid w:val="004952C4"/>
    <w:rsid w:val="004A3D0B"/>
    <w:rsid w:val="005576BE"/>
    <w:rsid w:val="00596F19"/>
    <w:rsid w:val="005A1C5A"/>
    <w:rsid w:val="005D6A9F"/>
    <w:rsid w:val="00680E7B"/>
    <w:rsid w:val="006832A4"/>
    <w:rsid w:val="00690EFD"/>
    <w:rsid w:val="007021DE"/>
    <w:rsid w:val="00732607"/>
    <w:rsid w:val="00762ED1"/>
    <w:rsid w:val="00844483"/>
    <w:rsid w:val="0090542F"/>
    <w:rsid w:val="00934F1C"/>
    <w:rsid w:val="009D2231"/>
    <w:rsid w:val="00A122DB"/>
    <w:rsid w:val="00A41C19"/>
    <w:rsid w:val="00AD165F"/>
    <w:rsid w:val="00AF78EB"/>
    <w:rsid w:val="00B47B7A"/>
    <w:rsid w:val="00B646B8"/>
    <w:rsid w:val="00C64B20"/>
    <w:rsid w:val="00C80BD4"/>
    <w:rsid w:val="00C828B3"/>
    <w:rsid w:val="00CA3275"/>
    <w:rsid w:val="00CC239F"/>
    <w:rsid w:val="00CE488A"/>
    <w:rsid w:val="00CF3A42"/>
    <w:rsid w:val="00D5413C"/>
    <w:rsid w:val="00D922B7"/>
    <w:rsid w:val="00DC07A3"/>
    <w:rsid w:val="00E11B8A"/>
    <w:rsid w:val="00F677F9"/>
    <w:rsid w:val="00FC391B"/>
    <w:rsid w:val="00FD1504"/>
    <w:rsid w:val="00FE0E0A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45B3B1"/>
  <w15:chartTrackingRefBased/>
  <w15:docId w15:val="{187EFC76-514E-475E-B967-FEFCBE5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before="0" w:after="0"/>
    </w:pPr>
    <w:rPr>
      <w:smallCap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360" w:after="360"/>
    </w:pPr>
    <w:rPr>
      <w:b/>
      <w:bCs/>
      <w:caps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before="0" w:after="0"/>
    </w:pPr>
    <w:rPr>
      <w:b/>
      <w:bCs/>
      <w:smallCap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character" w:styleId="Collegamentoipertestuale">
    <w:name w:val="Hyperlink"/>
    <w:basedOn w:val="Carpredefinitoparagrafo"/>
    <w:uiPriority w:val="99"/>
    <w:unhideWhenUsed/>
    <w:rsid w:val="004A3D0B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tesio\AppData\Roaming\Microsoft\Templates\Relazione%20studente%20con%20coperti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3BCD9F82842B59CB64A476EFD06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A3F983-58EE-45E4-9B4C-B6D91D0EC289}"/>
      </w:docPartPr>
      <w:docPartBody>
        <w:p w:rsidR="00471B9B" w:rsidRDefault="00CD418A" w:rsidP="00CD418A">
          <w:pPr>
            <w:pStyle w:val="4573BCD9F82842B59CB64A476EFD06A0"/>
          </w:pPr>
          <w:r>
            <w:rPr>
              <w:lang w:bidi="it-IT"/>
            </w:rPr>
            <w:t>Corso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6036826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5"/>
    <w:rsid w:val="00034DBF"/>
    <w:rsid w:val="00321055"/>
    <w:rsid w:val="003C7B66"/>
    <w:rsid w:val="00471B9B"/>
    <w:rsid w:val="006742B1"/>
    <w:rsid w:val="00884FA6"/>
    <w:rsid w:val="009E40BF"/>
    <w:rsid w:val="00CD418A"/>
    <w:rsid w:val="00D55F85"/>
    <w:rsid w:val="00E318CB"/>
    <w:rsid w:val="00F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7"/>
    <w:unhideWhenUsed/>
    <w:qFormat/>
    <w:pPr>
      <w:numPr>
        <w:numId w:val="1"/>
      </w:numPr>
      <w:spacing w:before="120" w:after="200" w:line="264" w:lineRule="auto"/>
    </w:pPr>
    <w:rPr>
      <w:color w:val="0E2841" w:themeColor="text2"/>
      <w:lang w:eastAsia="ja-JP"/>
    </w:rPr>
  </w:style>
  <w:style w:type="paragraph" w:customStyle="1" w:styleId="4573BCD9F82842B59CB64A476EFD06A0">
    <w:name w:val="4573BCD9F82842B59CB64A476EFD06A0"/>
    <w:rsid w:val="00CD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66EC-C93B-4AD9-AA1B-3864612B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copertina.dotx</Template>
  <TotalTime>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Raffaele Pizzolante</dc:creator>
  <cp:keywords/>
  <cp:lastModifiedBy>Arcangelo CASTIGLIONE</cp:lastModifiedBy>
  <cp:revision>6</cp:revision>
  <dcterms:created xsi:type="dcterms:W3CDTF">2019-12-02T20:03:00Z</dcterms:created>
  <dcterms:modified xsi:type="dcterms:W3CDTF">2025-05-05T19:40:00Z</dcterms:modified>
  <cp:version/>
</cp:coreProperties>
</file>